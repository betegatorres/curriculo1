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rincipal"/>
      </w:tblPr>
      <w:tblGrid>
        <w:gridCol w:w="6009"/>
        <w:gridCol w:w="4313"/>
      </w:tblGrid>
      <w:tr w:rsidR="004A7542" w:rsidRPr="00EC7C35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5994"/>
            </w:tblGrid>
            <w:tr w:rsidR="004A7542" w:rsidRPr="00EC7C35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EC7C35" w:rsidRDefault="005631CD" w:rsidP="005631CD">
                  <w:pPr>
                    <w:pStyle w:val="Ttulo1"/>
                    <w:ind w:left="2304"/>
                    <w:rPr>
                      <w:lang w:val="pt-BR"/>
                    </w:rPr>
                  </w:pPr>
                  <w:r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0314EA9" wp14:editId="1EA36B8F">
                            <wp:simplePos x="0" y="0"/>
                            <wp:positionH relativeFrom="column">
                              <wp:posOffset>136525</wp:posOffset>
                            </wp:positionH>
                            <wp:positionV relativeFrom="paragraph">
                              <wp:posOffset>265430</wp:posOffset>
                            </wp:positionV>
                            <wp:extent cx="1257300" cy="1290643"/>
                            <wp:effectExtent l="0" t="0" r="19050" b="24130"/>
                            <wp:wrapNone/>
                            <wp:docPr id="15" name="Retângulo Arredondado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7300" cy="1290643"/>
                                    </a:xfrm>
                                    <a:prstGeom prst="roundRect">
                                      <a:avLst/>
                                    </a:prstGeom>
                                    <a:blipFill>
                                      <a:blip r:embed="rId7"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DF2C55A" id="Retângulo Arredondado 15" o:spid="_x0000_s1026" style="position:absolute;margin-left:10.75pt;margin-top:20.9pt;width:99pt;height:10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" strokecolor="#a97f00 [1604]" strokeweight="1pt">
                            <v:fill r:id="rId8" o:title="" recolor="t" rotate="t" type="frame"/>
                            <v:stroke joinstyle="miter"/>
                          </v:roundrect>
                        </w:pict>
                      </mc:Fallback>
                    </mc:AlternateContent>
                  </w:r>
                </w:p>
                <w:p w:rsidR="004A7542" w:rsidRPr="00EC7C35" w:rsidRDefault="00470C5D" w:rsidP="005631CD">
                  <w:pPr>
                    <w:pStyle w:val="Ttulo2"/>
                    <w:ind w:left="230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Eu sou rápido em me acostumar com novas experiências, desde a</w:t>
                  </w:r>
                  <w:r w:rsidR="00D670C6">
                    <w:rPr>
                      <w:lang w:val="pt-BR"/>
                    </w:rPr>
                    <w:t>s</w:t>
                  </w:r>
                  <w:r>
                    <w:rPr>
                      <w:lang w:val="pt-BR"/>
                    </w:rPr>
                    <w:t xml:space="preserve"> mais física</w:t>
                  </w:r>
                  <w:r w:rsidR="00D670C6">
                    <w:rPr>
                      <w:lang w:val="pt-BR"/>
                    </w:rPr>
                    <w:t>s</w:t>
                  </w:r>
                  <w:r>
                    <w:rPr>
                      <w:lang w:val="pt-BR"/>
                    </w:rPr>
                    <w:t xml:space="preserve"> até a</w:t>
                  </w:r>
                  <w:r w:rsidR="00D670C6">
                    <w:rPr>
                      <w:lang w:val="pt-BR"/>
                    </w:rPr>
                    <w:t>s</w:t>
                  </w:r>
                  <w:r>
                    <w:rPr>
                      <w:lang w:val="pt-BR"/>
                    </w:rPr>
                    <w:t xml:space="preserve"> mais tecnológica</w:t>
                  </w:r>
                  <w:r w:rsidR="00D670C6">
                    <w:rPr>
                      <w:lang w:val="pt-BR"/>
                    </w:rPr>
                    <w:t>s</w:t>
                  </w:r>
                </w:p>
              </w:tc>
            </w:tr>
            <w:tr w:rsidR="004A7542" w:rsidRPr="00EC7C35" w:rsidTr="00EC7C35">
              <w:trPr>
                <w:trHeight w:val="901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Default="00B020F1" w:rsidP="00346ED4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experiê</w:t>
                  </w:r>
                  <w:r w:rsidR="005631CD">
                    <w:rPr>
                      <w:lang w:val="pt-BR"/>
                    </w:rPr>
                    <w:t>ncias acadê</w:t>
                  </w:r>
                  <w:r>
                    <w:rPr>
                      <w:lang w:val="pt-BR"/>
                    </w:rPr>
                    <w:t>micas</w:t>
                  </w:r>
                </w:p>
                <w:p w:rsidR="009A4666" w:rsidRPr="009A4666" w:rsidRDefault="009A4666" w:rsidP="009A4666">
                  <w:pPr>
                    <w:rPr>
                      <w:lang w:val="pt-BR"/>
                    </w:rPr>
                  </w:pPr>
                </w:p>
                <w:p w:rsidR="004A7542" w:rsidRPr="00EC7C35" w:rsidRDefault="00470C5D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Estudante</w:t>
                  </w:r>
                  <w:r w:rsidR="004A7542" w:rsidRPr="00EC7C35">
                    <w:rPr>
                      <w:lang w:val="pt-BR" w:bidi="pt-BR"/>
                    </w:rPr>
                    <w:t> | </w:t>
                  </w:r>
                  <w:r>
                    <w:rPr>
                      <w:lang w:val="pt-BR"/>
                    </w:rPr>
                    <w:t>ETEC MCM</w:t>
                  </w:r>
                  <w:r w:rsidR="00B020F1">
                    <w:rPr>
                      <w:lang w:val="pt-BR" w:bidi="pt-BR"/>
                    </w:rPr>
                    <w:t xml:space="preserve"> | 2025-2027</w:t>
                  </w:r>
                </w:p>
                <w:p w:rsidR="004A7542" w:rsidRDefault="00B020F1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Primeiro ano do Ensino Médio Cursando tecnologia da Informação na </w:t>
                  </w:r>
                  <w:proofErr w:type="spellStart"/>
                  <w:r>
                    <w:rPr>
                      <w:lang w:val="pt-BR"/>
                    </w:rPr>
                    <w:t>Etec</w:t>
                  </w:r>
                  <w:proofErr w:type="spellEnd"/>
                  <w:r>
                    <w:rPr>
                      <w:lang w:val="pt-BR"/>
                    </w:rPr>
                    <w:t xml:space="preserve"> Maria Cristina Medeiros</w:t>
                  </w:r>
                </w:p>
                <w:p w:rsidR="00B020F1" w:rsidRPr="00EC7C35" w:rsidRDefault="00B020F1" w:rsidP="00346ED4">
                  <w:pPr>
                    <w:rPr>
                      <w:lang w:val="pt-BR"/>
                    </w:rPr>
                  </w:pPr>
                </w:p>
                <w:p w:rsidR="004A7542" w:rsidRPr="00EC7C35" w:rsidRDefault="005631CD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Certificado</w:t>
                  </w:r>
                  <w:r w:rsidR="004A7542" w:rsidRPr="00EC7C35">
                    <w:rPr>
                      <w:lang w:val="pt-BR" w:bidi="pt-BR"/>
                    </w:rPr>
                    <w:t> | </w:t>
                  </w:r>
                  <w:proofErr w:type="spellStart"/>
                  <w:r w:rsidR="00B020F1">
                    <w:rPr>
                      <w:lang w:val="pt-BR"/>
                    </w:rPr>
                    <w:t>Ohmori</w:t>
                  </w:r>
                  <w:proofErr w:type="spellEnd"/>
                  <w:r w:rsidR="00B020F1">
                    <w:rPr>
                      <w:lang w:val="pt-BR" w:bidi="pt-BR"/>
                    </w:rPr>
                    <w:t> | 2024-2025</w:t>
                  </w:r>
                </w:p>
                <w:p w:rsidR="004A7542" w:rsidRDefault="00B020F1" w:rsidP="00346ED4">
                  <w:pPr>
                    <w:rPr>
                      <w:color w:val="000000" w:themeColor="text1"/>
                      <w:lang w:val="pt-BR"/>
                    </w:rPr>
                  </w:pPr>
                  <w:r>
                    <w:rPr>
                      <w:lang w:val="pt-BR"/>
                    </w:rPr>
                    <w:t xml:space="preserve">Certificado em um Curso de conhecimentos Gerais preparatório para </w:t>
                  </w:r>
                  <w:proofErr w:type="spellStart"/>
                  <w:r w:rsidRPr="00B020F1">
                    <w:rPr>
                      <w:color w:val="000000" w:themeColor="text1"/>
                      <w:lang w:val="pt-BR"/>
                    </w:rPr>
                    <w:t>vestibulinhos</w:t>
                  </w:r>
                  <w:proofErr w:type="spellEnd"/>
                  <w:r>
                    <w:rPr>
                      <w:color w:val="000000" w:themeColor="text1"/>
                      <w:lang w:val="pt-BR"/>
                    </w:rPr>
                    <w:t xml:space="preserve"> e vestibulares.</w:t>
                  </w:r>
                </w:p>
                <w:p w:rsidR="00D670C6" w:rsidRDefault="00D670C6" w:rsidP="00346ED4">
                  <w:pPr>
                    <w:rPr>
                      <w:color w:val="000000" w:themeColor="text1"/>
                      <w:lang w:val="pt-BR"/>
                    </w:rPr>
                  </w:pPr>
                </w:p>
                <w:p w:rsidR="00D670C6" w:rsidRDefault="00D670C6" w:rsidP="00D670C6">
                  <w:pPr>
                    <w:pStyle w:val="Ttulo2"/>
                    <w:rPr>
                      <w:lang w:val="pt-BR" w:bidi="pt-BR"/>
                    </w:rPr>
                  </w:pPr>
                  <w:r>
                    <w:rPr>
                      <w:lang w:val="pt-BR"/>
                    </w:rPr>
                    <w:t>Cursando</w:t>
                  </w:r>
                  <w:r w:rsidRPr="00EC7C35">
                    <w:rPr>
                      <w:lang w:val="pt-BR" w:bidi="pt-BR"/>
                    </w:rPr>
                    <w:t> |</w:t>
                  </w:r>
                  <w:r>
                    <w:rPr>
                      <w:lang w:val="pt-BR" w:bidi="pt-BR"/>
                    </w:rPr>
                    <w:t>Curso de Inglês online</w:t>
                  </w:r>
                  <w:r w:rsidRPr="00EC7C35">
                    <w:rPr>
                      <w:lang w:val="pt-BR" w:bidi="pt-BR"/>
                    </w:rPr>
                    <w:t> </w:t>
                  </w:r>
                  <w:r w:rsidR="009A4666">
                    <w:rPr>
                      <w:lang w:val="pt-BR" w:bidi="pt-BR"/>
                    </w:rPr>
                    <w:t>| 2025</w:t>
                  </w:r>
                </w:p>
                <w:p w:rsidR="00D670C6" w:rsidRDefault="00D670C6" w:rsidP="00D670C6">
                  <w:pPr>
                    <w:rPr>
                      <w:color w:val="000000" w:themeColor="text1"/>
                      <w:lang w:val="pt-BR"/>
                    </w:rPr>
                  </w:pPr>
                  <w:r>
                    <w:rPr>
                      <w:lang w:val="pt-BR"/>
                    </w:rPr>
                    <w:t>Cursando Inglês de nível médio em diversas plataformas</w:t>
                  </w:r>
                  <w:r w:rsidR="009A4666">
                    <w:rPr>
                      <w:lang w:val="pt-BR"/>
                    </w:rPr>
                    <w:t xml:space="preserve"> como </w:t>
                  </w:r>
                  <w:proofErr w:type="spellStart"/>
                  <w:r w:rsidR="009A4666">
                    <w:rPr>
                      <w:lang w:val="pt-BR"/>
                    </w:rPr>
                    <w:t>Duolingo</w:t>
                  </w:r>
                  <w:proofErr w:type="spellEnd"/>
                  <w:r w:rsidR="009A4666">
                    <w:rPr>
                      <w:lang w:val="pt-BR"/>
                    </w:rPr>
                    <w:t xml:space="preserve">, </w:t>
                  </w:r>
                  <w:proofErr w:type="spellStart"/>
                  <w:r w:rsidR="009A4666">
                    <w:rPr>
                      <w:lang w:val="pt-BR"/>
                    </w:rPr>
                    <w:t>Youtube</w:t>
                  </w:r>
                  <w:proofErr w:type="spellEnd"/>
                  <w:r w:rsidR="009A4666">
                    <w:rPr>
                      <w:lang w:val="pt-BR"/>
                    </w:rPr>
                    <w:t xml:space="preserve"> etc...</w:t>
                  </w:r>
                </w:p>
                <w:p w:rsidR="00D670C6" w:rsidRPr="00D670C6" w:rsidRDefault="00D670C6" w:rsidP="00D670C6">
                  <w:pPr>
                    <w:rPr>
                      <w:lang w:val="pt-BR" w:bidi="pt-BR"/>
                    </w:rPr>
                  </w:pPr>
                </w:p>
                <w:p w:rsidR="00D670C6" w:rsidRPr="00EC7C35" w:rsidRDefault="00D670C6" w:rsidP="00346ED4">
                  <w:pPr>
                    <w:rPr>
                      <w:lang w:val="pt-BR"/>
                    </w:rPr>
                  </w:pPr>
                </w:p>
                <w:p w:rsidR="004A7542" w:rsidRPr="00EC7C35" w:rsidRDefault="004A7542" w:rsidP="00346ED4">
                  <w:pPr>
                    <w:rPr>
                      <w:lang w:val="pt-BR"/>
                    </w:rPr>
                  </w:pPr>
                </w:p>
              </w:tc>
            </w:tr>
          </w:tbl>
          <w:p w:rsidR="004A7542" w:rsidRPr="00EC7C35" w:rsidRDefault="004A7542" w:rsidP="00346ED4">
            <w:pPr>
              <w:rPr>
                <w:lang w:val="pt-BR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4274"/>
            </w:tblGrid>
            <w:tr w:rsidR="004A7542" w:rsidRPr="00EC7C35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EC7C35" w:rsidRDefault="00A05C5C" w:rsidP="00346ED4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Objetivo:"/>
                      <w:tag w:val="Objetivo:"/>
                      <w:id w:val="319159961"/>
                      <w:placeholder>
                        <w:docPart w:val="B53BF36F6CB84C65B873FE140D89419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Objetivo</w:t>
                      </w:r>
                    </w:sdtContent>
                  </w:sdt>
                </w:p>
                <w:p w:rsidR="005631CD" w:rsidRDefault="00D670C6" w:rsidP="005631CD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Busco meu primeiro emprego para conquistar meus objetivos</w:t>
                  </w:r>
                </w:p>
                <w:p w:rsidR="00D670C6" w:rsidRPr="00D670C6" w:rsidRDefault="00D670C6" w:rsidP="00D670C6">
                  <w:pPr>
                    <w:rPr>
                      <w:lang w:val="pt-BR"/>
                    </w:rPr>
                  </w:pPr>
                </w:p>
                <w:p w:rsidR="00D670C6" w:rsidRPr="00D670C6" w:rsidRDefault="00D670C6" w:rsidP="00D670C6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Quero começar a ter experiências novas para me aprofundar em outras áreas </w:t>
                  </w:r>
                </w:p>
                <w:p w:rsidR="00D670C6" w:rsidRPr="00D670C6" w:rsidRDefault="00D670C6" w:rsidP="00D670C6">
                  <w:pPr>
                    <w:rPr>
                      <w:lang w:val="pt-BR"/>
                    </w:rPr>
                  </w:pPr>
                </w:p>
                <w:p w:rsidR="00E10171" w:rsidRDefault="005631CD" w:rsidP="005631CD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</w:t>
                  </w:r>
                  <w:r w:rsidR="00D670C6">
                    <w:rPr>
                      <w:lang w:val="pt-BR"/>
                    </w:rPr>
                    <w:t xml:space="preserve"> </w:t>
                  </w:r>
                </w:p>
                <w:p w:rsidR="005631CD" w:rsidRDefault="005631CD" w:rsidP="005631CD">
                  <w:pPr>
                    <w:rPr>
                      <w:lang w:val="pt-BR"/>
                    </w:rPr>
                  </w:pPr>
                </w:p>
                <w:p w:rsidR="005631CD" w:rsidRPr="005631CD" w:rsidRDefault="005631CD" w:rsidP="005631CD">
                  <w:pPr>
                    <w:rPr>
                      <w:lang w:val="pt-BR"/>
                    </w:rPr>
                  </w:pPr>
                </w:p>
                <w:p w:rsidR="005631CD" w:rsidRDefault="005631CD" w:rsidP="005631CD">
                  <w:pPr>
                    <w:rPr>
                      <w:lang w:val="pt-BR"/>
                    </w:rPr>
                  </w:pPr>
                </w:p>
                <w:p w:rsidR="005631CD" w:rsidRPr="005631CD" w:rsidRDefault="005631CD" w:rsidP="005631CD">
                  <w:pPr>
                    <w:rPr>
                      <w:lang w:val="pt-BR"/>
                    </w:rPr>
                  </w:pPr>
                </w:p>
                <w:p w:rsidR="005631CD" w:rsidRDefault="005631CD" w:rsidP="005631CD">
                  <w:pPr>
                    <w:rPr>
                      <w:lang w:val="pt-BR"/>
                    </w:rPr>
                  </w:pPr>
                </w:p>
                <w:p w:rsidR="005631CD" w:rsidRPr="005631CD" w:rsidRDefault="005631CD" w:rsidP="005631CD">
                  <w:pPr>
                    <w:rPr>
                      <w:lang w:val="pt-BR"/>
                    </w:rPr>
                  </w:pPr>
                </w:p>
              </w:tc>
            </w:tr>
            <w:tr w:rsidR="004A7542" w:rsidRPr="00EC7C35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Layout de tabela de contato"/>
                  </w:tblPr>
                  <w:tblGrid>
                    <w:gridCol w:w="1777"/>
                    <w:gridCol w:w="1777"/>
                  </w:tblGrid>
                  <w:tr w:rsidR="004A7542" w:rsidRPr="00EC7C35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pt-BR" w:eastAsia="pt-B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B685122" wp14:editId="2BFD4F3B">
                                  <wp:extent cx="666750" cy="628650"/>
                                  <wp:effectExtent l="0" t="0" r="0" b="0"/>
                                  <wp:docPr id="6" name="Grupo 322" title="Ícone de email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66750" cy="628650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v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2671AAF" id="Grupo 322" o:spid="_x0000_s1026" alt="Título: Ícone de email" style="width:52.5pt;height:49.5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v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pt-BR" w:eastAsia="pt-B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FD56805" wp14:editId="29045CA3">
                                  <wp:extent cx="628650" cy="628650"/>
                                  <wp:effectExtent l="0" t="0" r="0" b="0"/>
                                  <wp:docPr id="304" name="Grupo 303" title="Ícone de telefon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28650" cy="628650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v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4C5FE23" id="Grupo 303" o:spid="_x0000_s1026" alt="Título: Ícone de telefone" style="width:49.5pt;height:49.5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v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EC7C35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470C5D" w:rsidRDefault="00470C5D" w:rsidP="00470C5D">
                        <w:pPr>
                          <w:rPr>
                            <w:sz w:val="20"/>
                            <w:szCs w:val="20"/>
                            <w:lang w:val="pt-BR"/>
                          </w:rPr>
                        </w:pPr>
                        <w:r w:rsidRPr="00470C5D">
                          <w:rPr>
                            <w:sz w:val="20"/>
                            <w:szCs w:val="20"/>
                            <w:lang w:val="pt-BR"/>
                          </w:rPr>
                          <w:t>matheusbetegatb@gmail.com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470C5D" w:rsidRDefault="00470C5D" w:rsidP="00470C5D">
                        <w:pPr>
                          <w:rPr>
                            <w:sz w:val="20"/>
                            <w:szCs w:val="20"/>
                            <w:lang w:val="pt-BR"/>
                          </w:rPr>
                        </w:pPr>
                        <w:r w:rsidRPr="00470C5D">
                          <w:rPr>
                            <w:sz w:val="20"/>
                            <w:szCs w:val="20"/>
                            <w:lang w:val="pt-BR"/>
                          </w:rPr>
                          <w:t>11 97539-7983</w:t>
                        </w:r>
                      </w:p>
                    </w:tc>
                  </w:tr>
                  <w:tr w:rsidR="004A7542" w:rsidRPr="00EC7C35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</w:p>
                    </w:tc>
                  </w:tr>
                  <w:tr w:rsidR="004A7542" w:rsidRPr="00EC7C35" w:rsidTr="00470C5D">
                    <w:trPr>
                      <w:trHeight w:val="86"/>
                    </w:trPr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EC7C35" w:rsidRDefault="004A7542" w:rsidP="00470C5D">
                        <w:pPr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EC7C35" w:rsidRDefault="004A7542" w:rsidP="00470C5D">
                        <w:pPr>
                          <w:jc w:val="both"/>
                          <w:rPr>
                            <w:lang w:val="pt-BR"/>
                          </w:rPr>
                        </w:pPr>
                      </w:p>
                    </w:tc>
                  </w:tr>
                </w:tbl>
                <w:p w:rsidR="004A7542" w:rsidRDefault="00470C5D" w:rsidP="00470C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Link para ver meus projetos</w:t>
                  </w:r>
                  <w:r w:rsidR="00B020F1">
                    <w:rPr>
                      <w:lang w:val="pt-BR"/>
                    </w:rPr>
                    <w:t xml:space="preserve"> </w:t>
                  </w:r>
                </w:p>
                <w:p w:rsidR="00470C5D" w:rsidRPr="00EC7C35" w:rsidRDefault="00470C5D" w:rsidP="00470C5D">
                  <w:pPr>
                    <w:rPr>
                      <w:lang w:val="pt-BR"/>
                    </w:rPr>
                  </w:pPr>
                  <w:r w:rsidRPr="00470C5D">
                    <w:rPr>
                      <w:lang w:val="pt-BR"/>
                    </w:rPr>
                    <w:t>https://github.com/betegatorres</w:t>
                  </w:r>
                </w:p>
              </w:tc>
            </w:tr>
            <w:tr w:rsidR="004A7542" w:rsidRPr="00EC7C35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EC7C35" w:rsidRDefault="00A05C5C" w:rsidP="004A7542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 voluntária ou de liderança:"/>
                      <w:tag w:val="Experiência voluntária ou de liderança:"/>
                      <w:id w:val="-1093778966"/>
                      <w:placeholder>
                        <w:docPart w:val="24E4EFA6555240C58999D669331CC85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Experiência voluntária ou de liderança</w:t>
                      </w:r>
                    </w:sdtContent>
                  </w:sdt>
                </w:p>
                <w:p w:rsidR="004A7542" w:rsidRPr="00EC7C35" w:rsidRDefault="009A4666" w:rsidP="009A4666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Sai em um grupo de 8 pessoas para arrecadar roupas, alimentos não perecíveis para um projeto da escola. Coletamos 3 sacolas com roupas e 1 sacola cheia de alimentos, isso em 4 horas arrecadando.</w:t>
                  </w:r>
                </w:p>
              </w:tc>
            </w:tr>
          </w:tbl>
          <w:p w:rsidR="004A7542" w:rsidRPr="00EC7C35" w:rsidRDefault="004A7542" w:rsidP="00346ED4">
            <w:pPr>
              <w:rPr>
                <w:lang w:val="pt-BR"/>
              </w:rPr>
            </w:pPr>
          </w:p>
        </w:tc>
      </w:tr>
    </w:tbl>
    <w:p w:rsidR="00EC26A6" w:rsidRPr="00EC7C35" w:rsidRDefault="00EC26A6" w:rsidP="00EC26A6">
      <w:pPr>
        <w:pStyle w:val="SemEspaamento"/>
        <w:rPr>
          <w:lang w:val="pt-BR"/>
        </w:rPr>
      </w:pPr>
      <w:bookmarkStart w:id="0" w:name="_GoBack"/>
      <w:bookmarkEnd w:id="0"/>
    </w:p>
    <w:sectPr w:rsidR="00EC26A6" w:rsidRPr="00EC7C35" w:rsidSect="00EC7C35">
      <w:footerReference w:type="default" r:id="rId9"/>
      <w:headerReference w:type="first" r:id="rId10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C5C" w:rsidRDefault="00A05C5C" w:rsidP="004A7542">
      <w:pPr>
        <w:spacing w:after="0" w:line="240" w:lineRule="auto"/>
      </w:pPr>
      <w:r>
        <w:separator/>
      </w:r>
    </w:p>
  </w:endnote>
  <w:endnote w:type="continuationSeparator" w:id="0">
    <w:p w:rsidR="00A05C5C" w:rsidRDefault="00A05C5C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Pr="00B6024F" w:rsidRDefault="002D075C" w:rsidP="00853CE2">
        <w:pPr>
          <w:pStyle w:val="Rodap"/>
          <w:rPr>
            <w:lang w:val="pt-BR"/>
          </w:rPr>
        </w:pPr>
        <w:r w:rsidRPr="00B6024F">
          <w:rPr>
            <w:lang w:val="pt-BR" w:bidi="pt-BR"/>
          </w:rPr>
          <w:fldChar w:fldCharType="begin"/>
        </w:r>
        <w:r w:rsidRPr="00B6024F">
          <w:rPr>
            <w:lang w:val="pt-BR" w:bidi="pt-BR"/>
          </w:rPr>
          <w:instrText xml:space="preserve"> PAGE   \* MERGEFORMAT </w:instrText>
        </w:r>
        <w:r w:rsidRPr="00B6024F">
          <w:rPr>
            <w:lang w:val="pt-BR" w:bidi="pt-BR"/>
          </w:rPr>
          <w:fldChar w:fldCharType="separate"/>
        </w:r>
        <w:r w:rsidR="00BE20B5">
          <w:rPr>
            <w:noProof/>
            <w:lang w:val="pt-BR" w:bidi="pt-BR"/>
          </w:rPr>
          <w:t>2</w:t>
        </w:r>
        <w:r w:rsidRPr="00B6024F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C5C" w:rsidRDefault="00A05C5C" w:rsidP="004A7542">
      <w:pPr>
        <w:spacing w:after="0" w:line="240" w:lineRule="auto"/>
      </w:pPr>
      <w:r>
        <w:separator/>
      </w:r>
    </w:p>
  </w:footnote>
  <w:footnote w:type="continuationSeparator" w:id="0">
    <w:p w:rsidR="00A05C5C" w:rsidRDefault="00A05C5C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alias w:val="Insira seu nome:"/>
      <w:tag w:val="Insira seu nom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Pr="00B6024F" w:rsidRDefault="00BE20B5">
        <w:pPr>
          <w:pStyle w:val="Cabealho"/>
          <w:rPr>
            <w:lang w:val="pt-BR"/>
          </w:rPr>
        </w:pPr>
        <w:r>
          <w:rPr>
            <w:lang w:val="pt-BR"/>
          </w:rPr>
          <w:t>matheus torres betega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5D"/>
    <w:rsid w:val="001C292B"/>
    <w:rsid w:val="002876BB"/>
    <w:rsid w:val="00293B83"/>
    <w:rsid w:val="002A69D7"/>
    <w:rsid w:val="002D075C"/>
    <w:rsid w:val="00454034"/>
    <w:rsid w:val="00470C5D"/>
    <w:rsid w:val="004A7542"/>
    <w:rsid w:val="00522A0E"/>
    <w:rsid w:val="005631CD"/>
    <w:rsid w:val="005E0EED"/>
    <w:rsid w:val="006A3CE7"/>
    <w:rsid w:val="006F77C5"/>
    <w:rsid w:val="00857F01"/>
    <w:rsid w:val="009A4666"/>
    <w:rsid w:val="00A05C5C"/>
    <w:rsid w:val="00B020F1"/>
    <w:rsid w:val="00B6024F"/>
    <w:rsid w:val="00B90950"/>
    <w:rsid w:val="00BE20B5"/>
    <w:rsid w:val="00BE5F21"/>
    <w:rsid w:val="00C74660"/>
    <w:rsid w:val="00C975EB"/>
    <w:rsid w:val="00D670C6"/>
    <w:rsid w:val="00E10171"/>
    <w:rsid w:val="00EC26A6"/>
    <w:rsid w:val="00EC7733"/>
    <w:rsid w:val="00EC7C35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E7D67"/>
  <w15:chartTrackingRefBased/>
  <w15:docId w15:val="{B8E93B12-4085-4773-B30D-7ADE05F1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CabealhoChar">
    <w:name w:val="Cabeçalho Char"/>
    <w:basedOn w:val="Fontepargpadro"/>
    <w:link w:val="Cabealh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Rodap">
    <w:name w:val="footer"/>
    <w:basedOn w:val="Normal"/>
    <w:link w:val="RodapChar"/>
    <w:uiPriority w:val="99"/>
    <w:unhideWhenUsed/>
    <w:rsid w:val="004A754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542"/>
  </w:style>
  <w:style w:type="paragraph" w:styleId="SemEspaament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acteredegrfico"/>
    <w:uiPriority w:val="10"/>
    <w:qFormat/>
    <w:rsid w:val="004A7542"/>
  </w:style>
  <w:style w:type="character" w:customStyle="1" w:styleId="Caracteredegrfico">
    <w:name w:val="Caractere de gráfico"/>
    <w:basedOn w:val="Fontepargpadro"/>
    <w:link w:val="Grfico"/>
    <w:uiPriority w:val="10"/>
    <w:rsid w:val="004A7542"/>
  </w:style>
  <w:style w:type="character" w:styleId="TextodoEspaoReservado">
    <w:name w:val="Placeholder Text"/>
    <w:basedOn w:val="Fontepargpadro"/>
    <w:uiPriority w:val="99"/>
    <w:semiHidden/>
    <w:rsid w:val="004A7542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075C"/>
    <w:rPr>
      <w:i/>
      <w:iCs/>
      <w:color w:val="806000" w:themeColor="accent4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D075C"/>
    <w:rPr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75C"/>
    <w:rPr>
      <w:rFonts w:ascii="Segoe UI" w:hAnsi="Segoe UI" w:cs="Segoe UI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D075C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D075C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075C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0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075C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D075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075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075C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075C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D075C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D075C"/>
    <w:rPr>
      <w:rFonts w:ascii="Consolas" w:hAnsi="Consolas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styleId="Hyperlink">
    <w:name w:val="Hyperlink"/>
    <w:basedOn w:val="Fontepargpadro"/>
    <w:uiPriority w:val="99"/>
    <w:unhideWhenUsed/>
    <w:rsid w:val="00563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EC\AppData\Roaming\Microsoft\Modelos\Curr&#237;culo%20simples%20e%20diret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3BF36F6CB84C65B873FE140D8941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D4F55F-43B3-4AFA-9B98-5E929975CD5D}"/>
      </w:docPartPr>
      <w:docPartBody>
        <w:p w:rsidR="00C31960" w:rsidRDefault="00591BC3">
          <w:pPr>
            <w:pStyle w:val="B53BF36F6CB84C65B873FE140D89419D"/>
          </w:pPr>
          <w:r w:rsidRPr="00EC7C35">
            <w:rPr>
              <w:lang w:bidi="pt-BR"/>
            </w:rPr>
            <w:t>Objetivo</w:t>
          </w:r>
        </w:p>
      </w:docPartBody>
    </w:docPart>
    <w:docPart>
      <w:docPartPr>
        <w:name w:val="24E4EFA6555240C58999D669331CC8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EBFF4B-FE79-423D-81F6-8508CBEDF726}"/>
      </w:docPartPr>
      <w:docPartBody>
        <w:p w:rsidR="00C31960" w:rsidRDefault="00591BC3">
          <w:pPr>
            <w:pStyle w:val="24E4EFA6555240C58999D669331CC859"/>
          </w:pPr>
          <w:r w:rsidRPr="00EC7C35">
            <w:rPr>
              <w:lang w:bidi="pt-BR"/>
            </w:rPr>
            <w:t>Experiência voluntária ou de liderança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C3"/>
    <w:rsid w:val="00591BC3"/>
    <w:rsid w:val="00C31960"/>
    <w:rsid w:val="00CA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6170E670E97410FA1E92CA7BC9B1D48">
    <w:name w:val="26170E670E97410FA1E92CA7BC9B1D48"/>
  </w:style>
  <w:style w:type="paragraph" w:customStyle="1" w:styleId="02B3C78EEBB940EBA471489D1C9E7EAE">
    <w:name w:val="02B3C78EEBB940EBA471489D1C9E7EAE"/>
  </w:style>
  <w:style w:type="paragraph" w:customStyle="1" w:styleId="B3A7C37205CD455497F6B8D89C648A5F">
    <w:name w:val="B3A7C37205CD455497F6B8D89C648A5F"/>
  </w:style>
  <w:style w:type="paragraph" w:customStyle="1" w:styleId="233027082E5C4774BE3BEDC4EED78589">
    <w:name w:val="233027082E5C4774BE3BEDC4EED78589"/>
  </w:style>
  <w:style w:type="paragraph" w:customStyle="1" w:styleId="EAFBDCE726E946D0AA9D2E936AC53705">
    <w:name w:val="EAFBDCE726E946D0AA9D2E936AC53705"/>
  </w:style>
  <w:style w:type="paragraph" w:customStyle="1" w:styleId="7B9EF20769884940B1F6304B1A88D36E">
    <w:name w:val="7B9EF20769884940B1F6304B1A88D36E"/>
  </w:style>
  <w:style w:type="paragraph" w:customStyle="1" w:styleId="EBF5CB6EA15244B983B26E3B7D948E51">
    <w:name w:val="EBF5CB6EA15244B983B26E3B7D948E51"/>
  </w:style>
  <w:style w:type="paragraph" w:customStyle="1" w:styleId="FD84CF41FC6A41809EB4AFEF59DD902C">
    <w:name w:val="FD84CF41FC6A41809EB4AFEF59DD902C"/>
  </w:style>
  <w:style w:type="paragraph" w:customStyle="1" w:styleId="EDB8B0E8119A46CF92B011F1B4B1F56E">
    <w:name w:val="EDB8B0E8119A46CF92B011F1B4B1F56E"/>
  </w:style>
  <w:style w:type="paragraph" w:customStyle="1" w:styleId="251E24206CD34BDB8705B93A27163B5B">
    <w:name w:val="251E24206CD34BDB8705B93A27163B5B"/>
  </w:style>
  <w:style w:type="paragraph" w:customStyle="1" w:styleId="DCC2C1015A0D4A6EBAF1866A070073B9">
    <w:name w:val="DCC2C1015A0D4A6EBAF1866A070073B9"/>
  </w:style>
  <w:style w:type="paragraph" w:customStyle="1" w:styleId="7CC8F3D182BB4564836013AD5CE3206A">
    <w:name w:val="7CC8F3D182BB4564836013AD5CE3206A"/>
  </w:style>
  <w:style w:type="paragraph" w:customStyle="1" w:styleId="5D097CDEC21A46B094080FD2F4EB16AC">
    <w:name w:val="5D097CDEC21A46B094080FD2F4EB16AC"/>
  </w:style>
  <w:style w:type="paragraph" w:customStyle="1" w:styleId="497BF150635E4DA99BE93328618B2A84">
    <w:name w:val="497BF150635E4DA99BE93328618B2A84"/>
  </w:style>
  <w:style w:type="paragraph" w:customStyle="1" w:styleId="86CC48519BEF49DBB04751DE394336D3">
    <w:name w:val="86CC48519BEF49DBB04751DE394336D3"/>
  </w:style>
  <w:style w:type="paragraph" w:customStyle="1" w:styleId="B079795A851441EE98E6939BF64F2884">
    <w:name w:val="B079795A851441EE98E6939BF64F2884"/>
  </w:style>
  <w:style w:type="paragraph" w:customStyle="1" w:styleId="A05C7B9E055E4743929996C5AC4A232C">
    <w:name w:val="A05C7B9E055E4743929996C5AC4A232C"/>
  </w:style>
  <w:style w:type="paragraph" w:customStyle="1" w:styleId="C281F88BE4EE46DABEA865867A69E6BC">
    <w:name w:val="C281F88BE4EE46DABEA865867A69E6BC"/>
  </w:style>
  <w:style w:type="paragraph" w:customStyle="1" w:styleId="D5724A614EE14D5682C621CE399AD5E4">
    <w:name w:val="D5724A614EE14D5682C621CE399AD5E4"/>
  </w:style>
  <w:style w:type="paragraph" w:customStyle="1" w:styleId="40628C3E3C2C4E4CA80506539E8CEAE4">
    <w:name w:val="40628C3E3C2C4E4CA80506539E8CEAE4"/>
  </w:style>
  <w:style w:type="paragraph" w:customStyle="1" w:styleId="DF209D3267F84FD98AC0A5406482D651">
    <w:name w:val="DF209D3267F84FD98AC0A5406482D651"/>
  </w:style>
  <w:style w:type="paragraph" w:customStyle="1" w:styleId="21E6CA776134449080A8A0DFAFA0B0B4">
    <w:name w:val="21E6CA776134449080A8A0DFAFA0B0B4"/>
  </w:style>
  <w:style w:type="paragraph" w:customStyle="1" w:styleId="B53BF36F6CB84C65B873FE140D89419D">
    <w:name w:val="B53BF36F6CB84C65B873FE140D89419D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paragraph" w:customStyle="1" w:styleId="8044569D3C044B52A795F2921D07E945">
    <w:name w:val="8044569D3C044B52A795F2921D07E945"/>
  </w:style>
  <w:style w:type="paragraph" w:customStyle="1" w:styleId="C14BAB19783344FF9190BE2199A3FF14">
    <w:name w:val="C14BAB19783344FF9190BE2199A3FF14"/>
  </w:style>
  <w:style w:type="paragraph" w:customStyle="1" w:styleId="56A25D30E6D64BACA15EBD6F5404FC91">
    <w:name w:val="56A25D30E6D64BACA15EBD6F5404FC91"/>
  </w:style>
  <w:style w:type="paragraph" w:customStyle="1" w:styleId="95335C95174F4A8298CA22DB26A0BA88">
    <w:name w:val="95335C95174F4A8298CA22DB26A0BA88"/>
  </w:style>
  <w:style w:type="paragraph" w:customStyle="1" w:styleId="246058FC649D4475ACC88DEB2943142F">
    <w:name w:val="246058FC649D4475ACC88DEB2943142F"/>
  </w:style>
  <w:style w:type="paragraph" w:customStyle="1" w:styleId="578D8C974B8A4E2CA98D580352CD3BA6">
    <w:name w:val="578D8C974B8A4E2CA98D580352CD3BA6"/>
  </w:style>
  <w:style w:type="paragraph" w:customStyle="1" w:styleId="24E4EFA6555240C58999D669331CC859">
    <w:name w:val="24E4EFA6555240C58999D669331CC859"/>
  </w:style>
  <w:style w:type="paragraph" w:customStyle="1" w:styleId="202AF8928A634CCDA55473ED5C1D48C4">
    <w:name w:val="202AF8928A634CCDA55473ED5C1D48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simples e direto, elaborado pela MOO</Template>
  <TotalTime>0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2025-05-14T13:42:00Z</dcterms:created>
  <dcterms:modified xsi:type="dcterms:W3CDTF">2025-05-14T13:42:00Z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